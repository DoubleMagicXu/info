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2552"/>
        </w:tabs>
        <w:rPr>
          <w:sz w:val="44"/>
          <w:szCs w:val="44"/>
        </w:rPr>
      </w:pPr>
      <w:bookmarkStart w:id="0" w:name="OLE_LINK4"/>
      <w:bookmarkStart w:id="1" w:name="OLE_LINK1"/>
      <w:bookmarkStart w:id="2" w:name="OLE_LINK3"/>
      <w:bookmarkStart w:id="3" w:name="OLE_LINK2"/>
      <w:r>
        <w:rPr>
          <w:sz w:val="44"/>
          <w:szCs w:val="44"/>
        </w:rPr>
        <w:t>徐双奇</w:t>
      </w:r>
    </w:p>
    <w:p>
      <w:pPr>
        <w:tabs>
          <w:tab w:val="left" w:pos="2552"/>
        </w:tabs>
        <w:jc w:val="center"/>
        <w:rPr>
          <w:rFonts w:ascii="宋体" w:hAnsi="宋体"/>
          <w:color w:val="5C616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sz w:val="24"/>
        </w:rPr>
        <w:t xml:space="preserve">                              </w:t>
      </w:r>
      <w:r>
        <w:rPr>
          <w:rFonts w:hint="eastAsia" w:ascii="宋体" w:hAnsi="宋体"/>
          <w:color w:val="5C616C" w:themeColor="text1"/>
          <w:sz w:val="20"/>
          <w:szCs w:val="20"/>
          <w14:textFill>
            <w14:solidFill>
              <w14:schemeClr w14:val="tx1"/>
            </w14:solidFill>
          </w14:textFill>
        </w:rPr>
        <w:t>邮箱：</w:t>
      </w:r>
      <w:r>
        <w:rPr>
          <w:rFonts w:hint="default" w:ascii="宋体" w:hAnsi="宋体"/>
          <w:color w:val="5C616C" w:themeColor="text1"/>
          <w:sz w:val="20"/>
          <w:szCs w:val="20"/>
          <w14:textFill>
            <w14:solidFill>
              <w14:schemeClr w14:val="tx1"/>
            </w14:solidFill>
          </w14:textFill>
        </w:rPr>
        <w:t>shuangqixu@foxmail.com</w:t>
      </w:r>
      <w:r>
        <w:rPr>
          <w:rStyle w:val="8"/>
          <w:rFonts w:ascii="宋体" w:hAnsi="宋体"/>
          <w:color w:val="5C616C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宋体" w:hAnsi="宋体"/>
          <w:color w:val="5C616C" w:themeColor="text1"/>
          <w:sz w:val="20"/>
          <w:szCs w:val="20"/>
          <w14:textFill>
            <w14:solidFill>
              <w14:schemeClr w14:val="tx1"/>
            </w14:solidFill>
          </w14:textFill>
        </w:rPr>
        <w:t>手机</w:t>
      </w:r>
      <w:r>
        <w:rPr>
          <w:rFonts w:hint="eastAsia" w:ascii="宋体" w:hAnsi="宋体"/>
          <w:color w:val="5C616C" w:themeColor="text1"/>
          <w:sz w:val="20"/>
          <w:szCs w:val="20"/>
          <w14:textFill>
            <w14:solidFill>
              <w14:schemeClr w14:val="tx1"/>
            </w14:solidFill>
          </w14:textFill>
        </w:rPr>
        <w:t>：(</w:t>
      </w:r>
      <w:r>
        <w:rPr>
          <w:rFonts w:ascii="宋体" w:hAnsi="宋体"/>
          <w:color w:val="5C616C" w:themeColor="text1"/>
          <w:sz w:val="20"/>
          <w:szCs w:val="20"/>
          <w14:textFill>
            <w14:solidFill>
              <w14:schemeClr w14:val="tx1"/>
            </w14:solidFill>
          </w14:textFill>
        </w:rPr>
        <w:t>+86)</w:t>
      </w:r>
      <w:r>
        <w:rPr>
          <w:rFonts w:hint="eastAsia" w:ascii="宋体" w:hAnsi="宋体"/>
          <w:color w:val="5C616C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宋体" w:hAnsi="宋体"/>
          <w:color w:val="5C616C" w:themeColor="text1"/>
          <w:sz w:val="20"/>
          <w:szCs w:val="20"/>
          <w14:textFill>
            <w14:solidFill>
              <w14:schemeClr w14:val="tx1"/>
            </w14:solidFill>
          </w14:textFill>
        </w:rPr>
        <w:t>77</w:t>
      </w:r>
      <w:r>
        <w:rPr>
          <w:rFonts w:ascii="宋体" w:hAnsi="宋体"/>
          <w:color w:val="5C616C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/>
          <w:color w:val="5C616C" w:themeColor="text1"/>
          <w:sz w:val="20"/>
          <w:szCs w:val="20"/>
          <w14:textFill>
            <w14:solidFill>
              <w14:schemeClr w14:val="tx1"/>
            </w14:solidFill>
          </w14:textFill>
        </w:rPr>
        <w:t>5112</w:t>
      </w:r>
      <w:r>
        <w:rPr>
          <w:rFonts w:ascii="宋体" w:hAnsi="宋体"/>
          <w:color w:val="5C616C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/>
          <w:color w:val="5C616C" w:themeColor="text1"/>
          <w:sz w:val="20"/>
          <w:szCs w:val="20"/>
          <w14:textFill>
            <w14:solidFill>
              <w14:schemeClr w14:val="tx1"/>
            </w14:solidFill>
          </w14:textFill>
        </w:rPr>
        <w:t>5985</w:t>
      </w:r>
    </w:p>
    <w:p>
      <w:pPr>
        <w:tabs>
          <w:tab w:val="left" w:pos="2552"/>
        </w:tabs>
        <w:jc w:val="left"/>
        <w:rPr>
          <w:rFonts w:ascii="宋体" w:hAnsi="宋体"/>
          <w:color w:val="5C616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5C616C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</w:p>
    <w:p>
      <w:pPr>
        <w:pBdr>
          <w:bottom w:val="single" w:color="auto" w:sz="6" w:space="1"/>
        </w:pBdr>
        <w:tabs>
          <w:tab w:val="left" w:pos="2552"/>
        </w:tabs>
      </w:pPr>
      <w:r>
        <w:rPr>
          <w:rFonts w:hint="eastAsia" w:ascii="微软雅黑" w:hAnsi="微软雅黑" w:eastAsia="微软雅黑" w:cs="微软雅黑"/>
          <w:bCs/>
          <w:color w:val="000000"/>
          <w:sz w:val="24"/>
        </w:rPr>
        <w:t xml:space="preserve">教育背景 </w:t>
      </w:r>
    </w:p>
    <w:p>
      <w:pPr>
        <w:tabs>
          <w:tab w:val="left" w:pos="2552"/>
          <w:tab w:val="left" w:pos="3828"/>
          <w:tab w:val="left" w:pos="6946"/>
          <w:tab w:val="left" w:pos="8647"/>
        </w:tabs>
        <w:spacing w:line="300" w:lineRule="auto"/>
        <w:ind w:left="142" w:hanging="142" w:hangingChars="71"/>
        <w:rPr>
          <w:rFonts w:ascii="宋体" w:hAnsi="宋体" w:cs="宋体"/>
          <w:bCs/>
          <w:color w:val="000000"/>
          <w:sz w:val="20"/>
          <w:szCs w:val="20"/>
        </w:rPr>
      </w:pPr>
      <w:r>
        <w:rPr>
          <w:rFonts w:hint="eastAsia" w:ascii="宋体" w:hAnsi="宋体" w:cs="宋体"/>
          <w:bCs/>
          <w:color w:val="000000"/>
          <w:sz w:val="20"/>
          <w:szCs w:val="20"/>
        </w:rPr>
        <w:t>201</w:t>
      </w:r>
      <w:r>
        <w:rPr>
          <w:rFonts w:hint="default" w:ascii="宋体" w:hAnsi="宋体" w:cs="宋体"/>
          <w:bCs/>
          <w:color w:val="000000"/>
          <w:sz w:val="20"/>
          <w:szCs w:val="20"/>
        </w:rPr>
        <w:t>4</w:t>
      </w:r>
      <w:r>
        <w:rPr>
          <w:rFonts w:hint="eastAsia" w:ascii="宋体" w:hAnsi="宋体" w:cs="宋体"/>
          <w:bCs/>
          <w:color w:val="000000"/>
          <w:sz w:val="20"/>
          <w:szCs w:val="20"/>
        </w:rPr>
        <w:t>.09～</w:t>
      </w:r>
      <w:r>
        <w:rPr>
          <w:rFonts w:ascii="宋体" w:hAnsi="宋体" w:cs="宋体"/>
          <w:bCs/>
          <w:color w:val="000000"/>
          <w:sz w:val="20"/>
          <w:szCs w:val="20"/>
        </w:rPr>
        <w:t>201</w:t>
      </w:r>
      <w:r>
        <w:rPr>
          <w:rFonts w:ascii="宋体" w:hAnsi="宋体" w:cs="宋体"/>
          <w:bCs/>
          <w:color w:val="000000"/>
          <w:sz w:val="20"/>
          <w:szCs w:val="20"/>
        </w:rPr>
        <w:t>8</w:t>
      </w:r>
      <w:r>
        <w:rPr>
          <w:rFonts w:ascii="宋体" w:hAnsi="宋体" w:cs="宋体"/>
          <w:bCs/>
          <w:color w:val="000000"/>
          <w:sz w:val="20"/>
          <w:szCs w:val="20"/>
        </w:rPr>
        <w:t xml:space="preserve">.07     </w:t>
      </w:r>
      <w:r>
        <w:rPr>
          <w:rFonts w:hint="eastAsia" w:ascii="宋体" w:hAnsi="宋体" w:cs="宋体"/>
          <w:bCs/>
          <w:color w:val="000000"/>
          <w:sz w:val="20"/>
          <w:szCs w:val="20"/>
        </w:rPr>
        <w:t xml:space="preserve">      苏州大学</w:t>
      </w:r>
      <w:r>
        <w:rPr>
          <w:rFonts w:ascii="宋体" w:hAnsi="宋体" w:cs="宋体"/>
          <w:bCs/>
          <w:color w:val="000000"/>
          <w:sz w:val="20"/>
          <w:szCs w:val="20"/>
        </w:rPr>
        <w:t xml:space="preserve">             </w:t>
      </w:r>
      <w:r>
        <w:rPr>
          <w:rFonts w:ascii="宋体" w:hAnsi="宋体" w:cs="宋体"/>
          <w:bCs/>
          <w:color w:val="000000"/>
          <w:sz w:val="20"/>
          <w:szCs w:val="20"/>
        </w:rPr>
        <w:t>计算机科学与技术</w:t>
      </w:r>
      <w:r>
        <w:rPr>
          <w:rFonts w:ascii="宋体" w:hAnsi="宋体" w:cs="宋体"/>
          <w:bCs/>
          <w:color w:val="000000"/>
          <w:sz w:val="20"/>
          <w:szCs w:val="20"/>
        </w:rPr>
        <w:t xml:space="preserve">              本科</w:t>
      </w:r>
    </w:p>
    <w:bookmarkEnd w:id="0"/>
    <w:bookmarkEnd w:id="1"/>
    <w:bookmarkEnd w:id="2"/>
    <w:bookmarkEnd w:id="3"/>
    <w:p>
      <w:pPr>
        <w:tabs>
          <w:tab w:val="left" w:pos="1900"/>
          <w:tab w:val="left" w:pos="2552"/>
        </w:tabs>
        <w:rPr>
          <w:rFonts w:ascii="宋体" w:hAnsi="宋体" w:cs="宋体"/>
          <w:bCs/>
          <w:color w:val="000000"/>
          <w:sz w:val="20"/>
          <w:szCs w:val="20"/>
          <w:u w:val="single"/>
        </w:rPr>
      </w:pPr>
    </w:p>
    <w:p>
      <w:pPr>
        <w:pBdr>
          <w:bottom w:val="single" w:color="auto" w:sz="6" w:space="1"/>
        </w:pBdr>
        <w:tabs>
          <w:tab w:val="left" w:pos="2552"/>
        </w:tabs>
        <w:rPr>
          <w:rFonts w:ascii="微软雅黑" w:hAnsi="微软雅黑" w:eastAsia="微软雅黑" w:cs="微软雅黑"/>
          <w:bCs/>
          <w:color w:val="000000"/>
          <w:sz w:val="24"/>
        </w:rPr>
      </w:pPr>
      <w:r>
        <w:rPr>
          <w:rFonts w:ascii="微软雅黑" w:hAnsi="微软雅黑" w:eastAsia="微软雅黑" w:cs="微软雅黑"/>
          <w:bCs/>
          <w:color w:val="000000"/>
          <w:sz w:val="24"/>
        </w:rPr>
        <w:t>专业技能</w:t>
      </w:r>
    </w:p>
    <w:p>
      <w:pPr>
        <w:tabs>
          <w:tab w:val="left" w:pos="1900"/>
          <w:tab w:val="left" w:pos="2552"/>
        </w:tabs>
        <w:ind w:left="993"/>
        <w:rPr>
          <w:rFonts w:ascii="宋体" w:hAnsi="宋体" w:cs="宋体"/>
          <w:bCs/>
          <w:color w:val="000000"/>
          <w:sz w:val="20"/>
          <w:szCs w:val="20"/>
        </w:rPr>
      </w:pPr>
    </w:p>
    <w:p>
      <w:pPr>
        <w:numPr>
          <w:numId w:val="0"/>
        </w:numPr>
        <w:tabs>
          <w:tab w:val="left" w:pos="1900"/>
          <w:tab w:val="left" w:pos="2552"/>
        </w:tabs>
        <w:ind w:left="656" w:leftChars="0"/>
        <w:rPr>
          <w:rFonts w:ascii="宋体" w:hAnsi="宋体" w:cs="宋体"/>
          <w:bCs/>
          <w:color w:val="000000"/>
          <w:sz w:val="20"/>
          <w:szCs w:val="20"/>
        </w:rPr>
      </w:pPr>
      <w:r>
        <w:rPr>
          <w:rFonts w:ascii="宋体" w:hAnsi="宋体" w:cs="宋体"/>
          <w:bCs/>
          <w:color w:val="000000"/>
          <w:sz w:val="20"/>
          <w:szCs w:val="20"/>
        </w:rPr>
        <w:t>*</w:t>
      </w:r>
      <w:r>
        <w:rPr>
          <w:rFonts w:ascii="宋体" w:hAnsi="宋体" w:cs="宋体"/>
          <w:bCs/>
          <w:color w:val="000000"/>
          <w:sz w:val="20"/>
          <w:szCs w:val="20"/>
        </w:rPr>
        <w:tab/>
        <w:t>熟悉c/c++</w:t>
      </w:r>
      <w:r>
        <w:rPr>
          <w:rFonts w:ascii="宋体" w:hAnsi="宋体" w:cs="宋体"/>
          <w:bCs/>
          <w:color w:val="000000"/>
          <w:sz w:val="20"/>
          <w:szCs w:val="20"/>
        </w:rPr>
        <w:t>，</w:t>
      </w:r>
      <w:r>
        <w:rPr>
          <w:rFonts w:ascii="宋体" w:hAnsi="宋体" w:cs="宋体"/>
          <w:bCs/>
          <w:color w:val="000000"/>
          <w:sz w:val="20"/>
          <w:szCs w:val="20"/>
        </w:rPr>
        <w:t>熟练使用STL</w:t>
      </w:r>
    </w:p>
    <w:p>
      <w:pPr>
        <w:numPr>
          <w:numId w:val="0"/>
        </w:numPr>
        <w:tabs>
          <w:tab w:val="left" w:pos="1900"/>
          <w:tab w:val="left" w:pos="2552"/>
        </w:tabs>
        <w:ind w:left="656" w:leftChars="0"/>
        <w:rPr>
          <w:rFonts w:ascii="宋体" w:hAnsi="宋体" w:cs="宋体"/>
          <w:bCs/>
          <w:color w:val="000000"/>
          <w:sz w:val="20"/>
          <w:szCs w:val="20"/>
          <w:u w:val="single"/>
        </w:rPr>
      </w:pPr>
      <w:r>
        <w:rPr>
          <w:rFonts w:hint="default" w:ascii="宋体" w:hAnsi="宋体" w:cs="宋体"/>
          <w:bCs/>
          <w:color w:val="000000"/>
          <w:sz w:val="20"/>
          <w:szCs w:val="20"/>
        </w:rPr>
        <w:t>*</w:t>
      </w:r>
      <w:r>
        <w:rPr>
          <w:rFonts w:hint="default" w:ascii="宋体" w:hAnsi="宋体" w:cs="宋体"/>
          <w:bCs/>
          <w:color w:val="000000"/>
          <w:sz w:val="20"/>
          <w:szCs w:val="20"/>
        </w:rPr>
        <w:tab/>
      </w:r>
      <w:r>
        <w:rPr>
          <w:rFonts w:hint="eastAsia" w:ascii="宋体" w:hAnsi="宋体" w:cs="宋体"/>
          <w:bCs/>
          <w:color w:val="000000"/>
          <w:sz w:val="20"/>
          <w:szCs w:val="20"/>
        </w:rPr>
        <w:t>熟悉Linux系</w:t>
      </w:r>
      <w:r>
        <w:rPr>
          <w:rFonts w:hint="default" w:ascii="宋体" w:hAnsi="宋体" w:cs="宋体"/>
          <w:bCs/>
          <w:color w:val="000000"/>
          <w:sz w:val="20"/>
          <w:szCs w:val="20"/>
        </w:rPr>
        <w:t>统，熟</w:t>
      </w:r>
      <w:r>
        <w:rPr>
          <w:rFonts w:hint="default" w:ascii="宋体" w:hAnsi="宋体" w:cs="宋体"/>
          <w:bCs/>
          <w:color w:val="000000"/>
          <w:sz w:val="20"/>
          <w:szCs w:val="20"/>
        </w:rPr>
        <w:t>系</w:t>
      </w:r>
      <w:r>
        <w:rPr>
          <w:rFonts w:hint="default" w:ascii="宋体" w:hAnsi="宋体" w:cs="宋体"/>
          <w:bCs/>
          <w:color w:val="000000"/>
          <w:sz w:val="20"/>
          <w:szCs w:val="20"/>
        </w:rPr>
        <w:t>shell编程，熟悉linux环境编程</w:t>
      </w:r>
    </w:p>
    <w:p>
      <w:pPr>
        <w:numPr>
          <w:numId w:val="0"/>
        </w:numPr>
        <w:tabs>
          <w:tab w:val="left" w:pos="1900"/>
          <w:tab w:val="left" w:pos="2552"/>
        </w:tabs>
        <w:ind w:left="656" w:leftChars="0"/>
        <w:rPr>
          <w:rFonts w:ascii="宋体" w:hAnsi="宋体" w:cs="宋体"/>
          <w:bCs/>
          <w:color w:val="000000"/>
          <w:sz w:val="20"/>
          <w:szCs w:val="20"/>
          <w:u w:val="single"/>
        </w:rPr>
      </w:pPr>
      <w:r>
        <w:rPr>
          <w:rFonts w:hint="default" w:ascii="宋体" w:hAnsi="宋体" w:cs="宋体"/>
          <w:bCs/>
          <w:color w:val="000000"/>
          <w:sz w:val="20"/>
          <w:szCs w:val="20"/>
        </w:rPr>
        <w:t>*</w:t>
      </w:r>
      <w:r>
        <w:rPr>
          <w:rFonts w:hint="default" w:ascii="宋体" w:hAnsi="宋体" w:cs="宋体"/>
          <w:bCs/>
          <w:color w:val="000000"/>
          <w:sz w:val="20"/>
          <w:szCs w:val="20"/>
        </w:rPr>
        <w:tab/>
      </w:r>
      <w:r>
        <w:rPr>
          <w:rFonts w:hint="eastAsia" w:ascii="宋体" w:hAnsi="宋体" w:cs="宋体"/>
          <w:bCs/>
          <w:color w:val="000000"/>
          <w:sz w:val="20"/>
          <w:szCs w:val="20"/>
        </w:rPr>
        <w:t>熟悉</w:t>
      </w:r>
      <w:r>
        <w:rPr>
          <w:rFonts w:ascii="宋体" w:hAnsi="宋体" w:cs="宋体"/>
          <w:bCs/>
          <w:color w:val="000000"/>
          <w:sz w:val="20"/>
          <w:szCs w:val="20"/>
        </w:rPr>
        <w:t>TCP／IP网络协议及原理</w:t>
      </w:r>
    </w:p>
    <w:p>
      <w:pPr>
        <w:numPr>
          <w:numId w:val="0"/>
        </w:numPr>
        <w:tabs>
          <w:tab w:val="left" w:pos="1900"/>
          <w:tab w:val="left" w:pos="2552"/>
        </w:tabs>
        <w:ind w:left="656" w:leftChars="0"/>
        <w:rPr>
          <w:rFonts w:ascii="宋体" w:hAnsi="宋体" w:cs="宋体"/>
          <w:bCs/>
          <w:color w:val="000000"/>
          <w:sz w:val="20"/>
          <w:szCs w:val="20"/>
          <w:u w:val="single"/>
        </w:rPr>
      </w:pPr>
      <w:r>
        <w:rPr>
          <w:rFonts w:hint="default" w:ascii="宋体" w:hAnsi="宋体" w:cs="宋体"/>
          <w:bCs/>
          <w:color w:val="000000"/>
          <w:sz w:val="20"/>
          <w:szCs w:val="20"/>
        </w:rPr>
        <w:t>*</w:t>
      </w:r>
      <w:r>
        <w:rPr>
          <w:rFonts w:hint="default" w:ascii="宋体" w:hAnsi="宋体" w:cs="宋体"/>
          <w:bCs/>
          <w:color w:val="000000"/>
          <w:sz w:val="20"/>
          <w:szCs w:val="20"/>
        </w:rPr>
        <w:tab/>
        <w:t>了解java,python，mysql等语言</w:t>
      </w:r>
    </w:p>
    <w:p>
      <w:pPr>
        <w:numPr>
          <w:numId w:val="0"/>
        </w:numPr>
        <w:tabs>
          <w:tab w:val="left" w:pos="1900"/>
          <w:tab w:val="left" w:pos="2552"/>
        </w:tabs>
        <w:ind w:left="656" w:leftChars="0"/>
        <w:rPr>
          <w:rFonts w:ascii="宋体" w:hAnsi="宋体" w:cs="宋体"/>
          <w:bCs/>
          <w:color w:val="000000"/>
          <w:sz w:val="20"/>
          <w:szCs w:val="20"/>
          <w:u w:val="single"/>
        </w:rPr>
      </w:pPr>
      <w:r>
        <w:rPr>
          <w:rFonts w:hint="default" w:ascii="宋体" w:hAnsi="宋体" w:cs="宋体"/>
          <w:bCs/>
          <w:color w:val="000000"/>
          <w:sz w:val="20"/>
          <w:szCs w:val="20"/>
        </w:rPr>
        <w:t>*</w:t>
      </w:r>
      <w:r>
        <w:rPr>
          <w:rFonts w:hint="default" w:ascii="宋体" w:hAnsi="宋体" w:cs="宋体"/>
          <w:bCs/>
          <w:color w:val="000000"/>
          <w:sz w:val="20"/>
          <w:szCs w:val="20"/>
        </w:rPr>
        <w:tab/>
        <w:t>了解网络编程和多线程编程</w:t>
      </w:r>
    </w:p>
    <w:p>
      <w:pPr>
        <w:pBdr>
          <w:bottom w:val="single" w:color="auto" w:sz="6" w:space="1"/>
        </w:pBdr>
        <w:tabs>
          <w:tab w:val="left" w:pos="2552"/>
        </w:tabs>
        <w:rPr>
          <w:rFonts w:ascii="微软雅黑" w:hAnsi="微软雅黑" w:eastAsia="微软雅黑" w:cs="微软雅黑"/>
          <w:bCs/>
          <w:color w:val="000000"/>
          <w:sz w:val="24"/>
        </w:rPr>
      </w:pPr>
      <w:r>
        <w:rPr>
          <w:rFonts w:hint="eastAsia" w:ascii="微软雅黑" w:hAnsi="微软雅黑" w:eastAsia="微软雅黑" w:cs="微软雅黑"/>
          <w:bCs/>
          <w:color w:val="000000"/>
          <w:sz w:val="24"/>
        </w:rPr>
        <w:t>经历</w:t>
      </w:r>
    </w:p>
    <w:p>
      <w:pPr>
        <w:tabs>
          <w:tab w:val="left" w:pos="220"/>
          <w:tab w:val="left" w:pos="2552"/>
          <w:tab w:val="left" w:pos="3828"/>
          <w:tab w:val="left" w:pos="6946"/>
          <w:tab w:val="left" w:pos="7797"/>
        </w:tabs>
        <w:spacing w:before="120" w:line="360" w:lineRule="auto"/>
        <w:rPr>
          <w:rFonts w:ascii="宋体" w:hAnsi="宋体" w:cs="宋体"/>
          <w:b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000000"/>
          <w:sz w:val="22"/>
          <w:szCs w:val="22"/>
        </w:rPr>
        <w:t>2016.</w:t>
      </w:r>
      <w:r>
        <w:rPr>
          <w:rFonts w:hint="default" w:ascii="宋体" w:hAnsi="宋体" w:cs="宋体"/>
          <w:b/>
          <w:color w:val="000000"/>
          <w:sz w:val="22"/>
          <w:szCs w:val="22"/>
        </w:rPr>
        <w:t>10~2016.12</w:t>
      </w:r>
      <w:r>
        <w:rPr>
          <w:rFonts w:hint="eastAsia" w:ascii="宋体" w:hAnsi="宋体" w:cs="宋体"/>
          <w:b/>
          <w:color w:val="000000"/>
          <w:sz w:val="22"/>
          <w:szCs w:val="22"/>
        </w:rPr>
        <w:t xml:space="preserve">   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           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车牌识别系统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</w:t>
      </w:r>
    </w:p>
    <w:p>
      <w:pPr>
        <w:tabs>
          <w:tab w:val="left" w:pos="220"/>
          <w:tab w:val="left" w:pos="2552"/>
          <w:tab w:val="left" w:pos="3828"/>
          <w:tab w:val="left" w:pos="6946"/>
          <w:tab w:val="left" w:pos="7797"/>
        </w:tabs>
        <w:spacing w:before="120" w:line="360" w:lineRule="auto"/>
        <w:rPr>
          <w:rFonts w:ascii="宋体" w:hAnsi="宋体" w:cs="宋体"/>
          <w:b/>
          <w:color w:val="000000"/>
          <w:sz w:val="22"/>
          <w:szCs w:val="22"/>
        </w:rPr>
      </w:pPr>
      <w:r>
        <w:rPr>
          <w:rFonts w:ascii="宋体" w:hAnsi="宋体" w:cs="宋体"/>
          <w:b/>
          <w:color w:val="000000"/>
          <w:sz w:val="22"/>
          <w:szCs w:val="22"/>
        </w:rPr>
        <w:t xml:space="preserve">   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  </w:t>
      </w:r>
      <w:r>
        <w:rPr>
          <w:rFonts w:hint="default" w:ascii="宋体" w:hAnsi="宋体" w:cs="宋体"/>
          <w:bCs/>
          <w:color w:val="000000"/>
          <w:sz w:val="20"/>
          <w:szCs w:val="20"/>
        </w:rPr>
        <w:t>使用c++语言，运用opencv库对车牌进行定位，分割，识别。使用svm对车牌样本进行分类。用垂直投影对车牌进行分割。利用模板匹配对车牌进行识别。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            </w:t>
      </w:r>
    </w:p>
    <w:p>
      <w:pPr>
        <w:tabs>
          <w:tab w:val="left" w:pos="220"/>
          <w:tab w:val="left" w:pos="2552"/>
          <w:tab w:val="left" w:pos="3828"/>
          <w:tab w:val="left" w:pos="6946"/>
          <w:tab w:val="left" w:pos="7797"/>
        </w:tabs>
        <w:spacing w:before="120" w:line="360" w:lineRule="auto"/>
        <w:rPr>
          <w:rFonts w:ascii="宋体" w:hAnsi="宋体" w:cs="宋体"/>
          <w:b/>
          <w:color w:val="000000"/>
          <w:sz w:val="22"/>
          <w:szCs w:val="22"/>
        </w:rPr>
      </w:pPr>
    </w:p>
    <w:p>
      <w:pPr>
        <w:tabs>
          <w:tab w:val="left" w:pos="220"/>
          <w:tab w:val="left" w:pos="2552"/>
          <w:tab w:val="left" w:pos="3828"/>
          <w:tab w:val="left" w:pos="6946"/>
          <w:tab w:val="left" w:pos="7797"/>
        </w:tabs>
        <w:spacing w:before="120" w:line="360" w:lineRule="auto"/>
        <w:rPr>
          <w:rFonts w:ascii="宋体" w:hAnsi="宋体" w:cs="宋体"/>
          <w:b/>
          <w:color w:val="000000"/>
          <w:sz w:val="22"/>
          <w:szCs w:val="22"/>
        </w:rPr>
      </w:pPr>
      <w:r>
        <w:rPr>
          <w:rFonts w:ascii="宋体" w:hAnsi="宋体" w:cs="宋体"/>
          <w:b/>
          <w:color w:val="000000"/>
          <w:sz w:val="22"/>
          <w:szCs w:val="22"/>
        </w:rPr>
        <w:t xml:space="preserve">     </w:t>
      </w:r>
    </w:p>
    <w:p>
      <w:pPr>
        <w:tabs>
          <w:tab w:val="left" w:pos="1900"/>
          <w:tab w:val="left" w:pos="2552"/>
        </w:tabs>
        <w:rPr>
          <w:rFonts w:ascii="宋体" w:hAnsi="宋体" w:cs="宋体"/>
          <w:bCs/>
          <w:color w:val="000000"/>
          <w:sz w:val="20"/>
          <w:szCs w:val="20"/>
        </w:rPr>
      </w:pPr>
    </w:p>
    <w:p>
      <w:pPr>
        <w:pBdr>
          <w:bottom w:val="single" w:color="auto" w:sz="6" w:space="1"/>
        </w:pBdr>
        <w:tabs>
          <w:tab w:val="left" w:pos="2552"/>
        </w:tabs>
        <w:spacing w:line="240" w:lineRule="atLeast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hint="default" w:ascii="宋体" w:hAnsi="宋体" w:cs="宋体"/>
          <w:bCs/>
          <w:color w:val="000000"/>
          <w:sz w:val="28"/>
          <w:szCs w:val="28"/>
        </w:rPr>
        <w:t>证书</w:t>
      </w:r>
      <w:r>
        <w:rPr>
          <w:rFonts w:hint="eastAsia" w:ascii="宋体" w:hAnsi="宋体" w:cs="宋体"/>
          <w:bCs/>
          <w:color w:val="000000"/>
          <w:sz w:val="28"/>
          <w:szCs w:val="28"/>
        </w:rPr>
        <w:t xml:space="preserve"> </w:t>
      </w:r>
    </w:p>
    <w:p>
      <w:pPr>
        <w:tabs>
          <w:tab w:val="left" w:pos="1900"/>
          <w:tab w:val="left" w:pos="2552"/>
        </w:tabs>
        <w:ind w:left="993"/>
        <w:rPr>
          <w:rFonts w:ascii="宋体" w:hAnsi="宋体" w:cs="宋体"/>
          <w:bCs/>
          <w:color w:val="000000"/>
          <w:sz w:val="20"/>
          <w:szCs w:val="20"/>
        </w:rPr>
      </w:pPr>
    </w:p>
    <w:p>
      <w:pPr>
        <w:numPr>
          <w:numId w:val="0"/>
        </w:numPr>
        <w:tabs>
          <w:tab w:val="left" w:pos="1900"/>
          <w:tab w:val="left" w:pos="2552"/>
        </w:tabs>
        <w:rPr>
          <w:rFonts w:ascii="宋体" w:hAnsi="宋体" w:cs="宋体"/>
          <w:bCs/>
          <w:color w:val="000000"/>
          <w:sz w:val="20"/>
          <w:szCs w:val="20"/>
        </w:rPr>
      </w:pPr>
      <w:r>
        <w:rPr>
          <w:rFonts w:ascii="宋体" w:hAnsi="宋体" w:cs="宋体"/>
          <w:bCs/>
          <w:color w:val="000000"/>
          <w:sz w:val="20"/>
          <w:szCs w:val="20"/>
        </w:rPr>
        <w:t xml:space="preserve">       *</w:t>
      </w:r>
      <w:r>
        <w:rPr>
          <w:rFonts w:ascii="宋体" w:hAnsi="宋体" w:cs="宋体"/>
          <w:bCs/>
          <w:color w:val="000000"/>
          <w:sz w:val="20"/>
          <w:szCs w:val="20"/>
        </w:rPr>
        <w:tab/>
      </w:r>
      <w:bookmarkStart w:id="4" w:name="_GoBack"/>
      <w:bookmarkEnd w:id="4"/>
      <w:r>
        <w:rPr>
          <w:rFonts w:ascii="宋体" w:hAnsi="宋体" w:cs="宋体"/>
          <w:bCs/>
          <w:color w:val="000000"/>
          <w:sz w:val="20"/>
          <w:szCs w:val="20"/>
        </w:rPr>
        <w:t xml:space="preserve"> 大学英语六级</w:t>
      </w:r>
    </w:p>
    <w:sectPr>
      <w:pgSz w:w="11906" w:h="16838"/>
      <w:pgMar w:top="1440" w:right="1440" w:bottom="144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Wingdings 3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WenQuanYi Micro 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icrosoft Yahei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55483"/>
    <w:rsid w:val="0006481A"/>
    <w:rsid w:val="0009376E"/>
    <w:rsid w:val="000A6198"/>
    <w:rsid w:val="000D181A"/>
    <w:rsid w:val="001111F2"/>
    <w:rsid w:val="00156C1C"/>
    <w:rsid w:val="00167B67"/>
    <w:rsid w:val="00186589"/>
    <w:rsid w:val="001A19EF"/>
    <w:rsid w:val="001B5D5E"/>
    <w:rsid w:val="001E0C83"/>
    <w:rsid w:val="001E6BB6"/>
    <w:rsid w:val="00200CD3"/>
    <w:rsid w:val="00210DB7"/>
    <w:rsid w:val="00212B34"/>
    <w:rsid w:val="002304FB"/>
    <w:rsid w:val="0029161B"/>
    <w:rsid w:val="002A4C30"/>
    <w:rsid w:val="002B3E70"/>
    <w:rsid w:val="002D5DAD"/>
    <w:rsid w:val="002F0815"/>
    <w:rsid w:val="002F5414"/>
    <w:rsid w:val="00307D0D"/>
    <w:rsid w:val="003153A7"/>
    <w:rsid w:val="00323C7F"/>
    <w:rsid w:val="00326C12"/>
    <w:rsid w:val="003A27B4"/>
    <w:rsid w:val="003D04BF"/>
    <w:rsid w:val="003D58B7"/>
    <w:rsid w:val="003F5919"/>
    <w:rsid w:val="004112AB"/>
    <w:rsid w:val="00411478"/>
    <w:rsid w:val="00432EDD"/>
    <w:rsid w:val="00436A0E"/>
    <w:rsid w:val="00457039"/>
    <w:rsid w:val="004576A8"/>
    <w:rsid w:val="00491547"/>
    <w:rsid w:val="004C6033"/>
    <w:rsid w:val="004C7039"/>
    <w:rsid w:val="004F5EDB"/>
    <w:rsid w:val="00510DA6"/>
    <w:rsid w:val="00531823"/>
    <w:rsid w:val="00554A0F"/>
    <w:rsid w:val="00557A9A"/>
    <w:rsid w:val="00593099"/>
    <w:rsid w:val="005D3FAA"/>
    <w:rsid w:val="005F3293"/>
    <w:rsid w:val="005F5361"/>
    <w:rsid w:val="00614442"/>
    <w:rsid w:val="00623143"/>
    <w:rsid w:val="00623EFC"/>
    <w:rsid w:val="00631640"/>
    <w:rsid w:val="00632B35"/>
    <w:rsid w:val="006338A3"/>
    <w:rsid w:val="00633ABB"/>
    <w:rsid w:val="00655C6C"/>
    <w:rsid w:val="00670C23"/>
    <w:rsid w:val="006751AB"/>
    <w:rsid w:val="00686A3B"/>
    <w:rsid w:val="00693BC3"/>
    <w:rsid w:val="00696177"/>
    <w:rsid w:val="00696D23"/>
    <w:rsid w:val="006A3B01"/>
    <w:rsid w:val="006A7ADE"/>
    <w:rsid w:val="006C159D"/>
    <w:rsid w:val="006D20E0"/>
    <w:rsid w:val="006E22F7"/>
    <w:rsid w:val="006F513B"/>
    <w:rsid w:val="00702BF9"/>
    <w:rsid w:val="00720D5C"/>
    <w:rsid w:val="007234EB"/>
    <w:rsid w:val="00782AE8"/>
    <w:rsid w:val="00796D0C"/>
    <w:rsid w:val="007B4B4B"/>
    <w:rsid w:val="007F21D7"/>
    <w:rsid w:val="007F2B63"/>
    <w:rsid w:val="007F6FDF"/>
    <w:rsid w:val="00823588"/>
    <w:rsid w:val="0083644A"/>
    <w:rsid w:val="0084367C"/>
    <w:rsid w:val="00855A54"/>
    <w:rsid w:val="00862432"/>
    <w:rsid w:val="00891D1E"/>
    <w:rsid w:val="00897812"/>
    <w:rsid w:val="008B4434"/>
    <w:rsid w:val="008B7BFA"/>
    <w:rsid w:val="008D5ED2"/>
    <w:rsid w:val="008E253D"/>
    <w:rsid w:val="008F2812"/>
    <w:rsid w:val="00903037"/>
    <w:rsid w:val="0090418E"/>
    <w:rsid w:val="009076BC"/>
    <w:rsid w:val="0091202F"/>
    <w:rsid w:val="00973040"/>
    <w:rsid w:val="00976F19"/>
    <w:rsid w:val="009A0925"/>
    <w:rsid w:val="009A2905"/>
    <w:rsid w:val="009A6DC2"/>
    <w:rsid w:val="009C2A82"/>
    <w:rsid w:val="00A105D5"/>
    <w:rsid w:val="00A21FEB"/>
    <w:rsid w:val="00A352AC"/>
    <w:rsid w:val="00A3691E"/>
    <w:rsid w:val="00A60B91"/>
    <w:rsid w:val="00A72C18"/>
    <w:rsid w:val="00A74BA3"/>
    <w:rsid w:val="00A762B0"/>
    <w:rsid w:val="00A947EB"/>
    <w:rsid w:val="00AA77AC"/>
    <w:rsid w:val="00AC4435"/>
    <w:rsid w:val="00AC5AFE"/>
    <w:rsid w:val="00AF29C7"/>
    <w:rsid w:val="00B146D8"/>
    <w:rsid w:val="00B42393"/>
    <w:rsid w:val="00B423BE"/>
    <w:rsid w:val="00B47D85"/>
    <w:rsid w:val="00B74B8A"/>
    <w:rsid w:val="00B82951"/>
    <w:rsid w:val="00C24A4F"/>
    <w:rsid w:val="00C328A9"/>
    <w:rsid w:val="00C61D2D"/>
    <w:rsid w:val="00C71FC1"/>
    <w:rsid w:val="00C978E4"/>
    <w:rsid w:val="00CA10D8"/>
    <w:rsid w:val="00CA1616"/>
    <w:rsid w:val="00CA201D"/>
    <w:rsid w:val="00CD73C7"/>
    <w:rsid w:val="00CE7A56"/>
    <w:rsid w:val="00D059FB"/>
    <w:rsid w:val="00D44E84"/>
    <w:rsid w:val="00D51BD3"/>
    <w:rsid w:val="00D625B1"/>
    <w:rsid w:val="00D652BD"/>
    <w:rsid w:val="00D8639C"/>
    <w:rsid w:val="00D90531"/>
    <w:rsid w:val="00D96877"/>
    <w:rsid w:val="00DA4450"/>
    <w:rsid w:val="00DA5856"/>
    <w:rsid w:val="00DD4A19"/>
    <w:rsid w:val="00E06ECF"/>
    <w:rsid w:val="00E15AB0"/>
    <w:rsid w:val="00E31D01"/>
    <w:rsid w:val="00E31E86"/>
    <w:rsid w:val="00E4272C"/>
    <w:rsid w:val="00E55203"/>
    <w:rsid w:val="00E56414"/>
    <w:rsid w:val="00E6005D"/>
    <w:rsid w:val="00E674FF"/>
    <w:rsid w:val="00E77DF0"/>
    <w:rsid w:val="00E830D3"/>
    <w:rsid w:val="00EA1EDC"/>
    <w:rsid w:val="00ED3DBE"/>
    <w:rsid w:val="00ED4514"/>
    <w:rsid w:val="00ED7312"/>
    <w:rsid w:val="00F04EA5"/>
    <w:rsid w:val="00F05BA1"/>
    <w:rsid w:val="00F31469"/>
    <w:rsid w:val="00F31D91"/>
    <w:rsid w:val="00F432C9"/>
    <w:rsid w:val="00F51304"/>
    <w:rsid w:val="00F51480"/>
    <w:rsid w:val="00F5772E"/>
    <w:rsid w:val="00F578F4"/>
    <w:rsid w:val="00FA4854"/>
    <w:rsid w:val="00FA5B0B"/>
    <w:rsid w:val="00FC51D8"/>
    <w:rsid w:val="00FE541A"/>
    <w:rsid w:val="00FE7EB6"/>
    <w:rsid w:val="00FF1ADD"/>
    <w:rsid w:val="018454B7"/>
    <w:rsid w:val="01E57188"/>
    <w:rsid w:val="03C41DCC"/>
    <w:rsid w:val="04681D41"/>
    <w:rsid w:val="04E7786B"/>
    <w:rsid w:val="07087841"/>
    <w:rsid w:val="075C7916"/>
    <w:rsid w:val="0D634695"/>
    <w:rsid w:val="0DEC2EB0"/>
    <w:rsid w:val="0EFC5B20"/>
    <w:rsid w:val="10E00F70"/>
    <w:rsid w:val="12421434"/>
    <w:rsid w:val="12E93369"/>
    <w:rsid w:val="12F67FB4"/>
    <w:rsid w:val="13434A37"/>
    <w:rsid w:val="137D4B30"/>
    <w:rsid w:val="14114C3C"/>
    <w:rsid w:val="141230F2"/>
    <w:rsid w:val="14DA5461"/>
    <w:rsid w:val="15972927"/>
    <w:rsid w:val="1C9B2B2C"/>
    <w:rsid w:val="1D561E0B"/>
    <w:rsid w:val="1E947EC1"/>
    <w:rsid w:val="1F3403A1"/>
    <w:rsid w:val="1F5C27FD"/>
    <w:rsid w:val="1F7B3908"/>
    <w:rsid w:val="212A33A1"/>
    <w:rsid w:val="21700540"/>
    <w:rsid w:val="219E0C25"/>
    <w:rsid w:val="227B3C7F"/>
    <w:rsid w:val="22EF71C3"/>
    <w:rsid w:val="29652AE6"/>
    <w:rsid w:val="296B278C"/>
    <w:rsid w:val="2E5E2F2B"/>
    <w:rsid w:val="2F12553B"/>
    <w:rsid w:val="305863BB"/>
    <w:rsid w:val="31EC04BE"/>
    <w:rsid w:val="3334616D"/>
    <w:rsid w:val="34664BFE"/>
    <w:rsid w:val="34F30519"/>
    <w:rsid w:val="37B961D9"/>
    <w:rsid w:val="387717FC"/>
    <w:rsid w:val="3CCC50F3"/>
    <w:rsid w:val="3CDE05DA"/>
    <w:rsid w:val="3D8B46C6"/>
    <w:rsid w:val="3F2803EC"/>
    <w:rsid w:val="3FFA4D1B"/>
    <w:rsid w:val="400B2831"/>
    <w:rsid w:val="40F272AC"/>
    <w:rsid w:val="41841FEB"/>
    <w:rsid w:val="41DD3856"/>
    <w:rsid w:val="430643AB"/>
    <w:rsid w:val="4319747F"/>
    <w:rsid w:val="436F15BA"/>
    <w:rsid w:val="44685AAC"/>
    <w:rsid w:val="46120066"/>
    <w:rsid w:val="4BAF63DD"/>
    <w:rsid w:val="4CCA75CF"/>
    <w:rsid w:val="4D2F1305"/>
    <w:rsid w:val="4D8E2718"/>
    <w:rsid w:val="4FBF4D5D"/>
    <w:rsid w:val="50394AA9"/>
    <w:rsid w:val="50985F4C"/>
    <w:rsid w:val="5197430F"/>
    <w:rsid w:val="536078E1"/>
    <w:rsid w:val="536827C3"/>
    <w:rsid w:val="55460CA3"/>
    <w:rsid w:val="55DE478A"/>
    <w:rsid w:val="56F951CF"/>
    <w:rsid w:val="576BFA46"/>
    <w:rsid w:val="57F043B6"/>
    <w:rsid w:val="58737FE9"/>
    <w:rsid w:val="58B24B91"/>
    <w:rsid w:val="58E55CD4"/>
    <w:rsid w:val="5B802651"/>
    <w:rsid w:val="5BC519D9"/>
    <w:rsid w:val="5E3B3EFE"/>
    <w:rsid w:val="5ECC5359"/>
    <w:rsid w:val="5F413502"/>
    <w:rsid w:val="5FB611F8"/>
    <w:rsid w:val="5FCB8356"/>
    <w:rsid w:val="61676CC6"/>
    <w:rsid w:val="61822ECC"/>
    <w:rsid w:val="632661C5"/>
    <w:rsid w:val="642D3FC9"/>
    <w:rsid w:val="64A21CC7"/>
    <w:rsid w:val="69240085"/>
    <w:rsid w:val="698027EE"/>
    <w:rsid w:val="69E40BDA"/>
    <w:rsid w:val="6A4073A0"/>
    <w:rsid w:val="6A48137E"/>
    <w:rsid w:val="6A580101"/>
    <w:rsid w:val="6ACC5204"/>
    <w:rsid w:val="6FA5683E"/>
    <w:rsid w:val="6FB56FA0"/>
    <w:rsid w:val="71B57CD5"/>
    <w:rsid w:val="73516656"/>
    <w:rsid w:val="735CE943"/>
    <w:rsid w:val="741C19EB"/>
    <w:rsid w:val="75963F89"/>
    <w:rsid w:val="78755483"/>
    <w:rsid w:val="79F72874"/>
    <w:rsid w:val="7A3A1F14"/>
    <w:rsid w:val="7B6F6DF2"/>
    <w:rsid w:val="7B8E2458"/>
    <w:rsid w:val="7BDFE1F6"/>
    <w:rsid w:val="7D143154"/>
    <w:rsid w:val="7D430697"/>
    <w:rsid w:val="7DADD3B1"/>
    <w:rsid w:val="7E0670A0"/>
    <w:rsid w:val="7E915DBF"/>
    <w:rsid w:val="7F7FA087"/>
    <w:rsid w:val="CBFF8F69"/>
    <w:rsid w:val="DFF9E8B2"/>
    <w:rsid w:val="F5FCD903"/>
    <w:rsid w:val="FAD1B6C5"/>
    <w:rsid w:val="FBD9B5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iPriority w:val="0"/>
    <w:rPr>
      <w:sz w:val="18"/>
      <w:szCs w:val="18"/>
    </w:rPr>
  </w:style>
  <w:style w:type="paragraph" w:styleId="4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paragraph" w:customStyle="1" w:styleId="11">
    <w:name w:val="List Paragraph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2">
    <w:name w:val="List Paragraph"/>
    <w:basedOn w:val="1"/>
    <w:qFormat/>
    <w:uiPriority w:val="99"/>
    <w:pPr>
      <w:ind w:left="720"/>
      <w:contextualSpacing/>
    </w:pPr>
  </w:style>
  <w:style w:type="paragraph" w:customStyle="1" w:styleId="13">
    <w:name w:val="Revision"/>
    <w:hidden/>
    <w:unhideWhenUsed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4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5">
    <w:name w:val="页脚 Char"/>
    <w:basedOn w:val="6"/>
    <w:link w:val="4"/>
    <w:uiPriority w:val="0"/>
    <w:rPr>
      <w:kern w:val="2"/>
      <w:sz w:val="18"/>
      <w:szCs w:val="18"/>
    </w:rPr>
  </w:style>
  <w:style w:type="character" w:customStyle="1" w:styleId="16">
    <w:name w:val="批注框文本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sqxu/Desktop/C:\Users\cyno\AppData\Roaming\kingsoft\office6\templates\download\&#40664;&#35748;\&#23454;&#20064;&#29983;&#31616;&#21382;.wp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实习生简历.wps</Template>
  <Pages>1</Pages>
  <Words>139</Words>
  <Characters>793</Characters>
  <Lines>6</Lines>
  <Paragraphs>1</Paragraphs>
  <TotalTime>0</TotalTime>
  <ScaleCrop>false</ScaleCrop>
  <LinksUpToDate>false</LinksUpToDate>
  <CharactersWithSpaces>931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2017-03-13T21:22:00Z</dcterms:created>
  <dc:creator>cyno</dc:creator>
  <cp:lastModifiedBy>sqxu</cp:lastModifiedBy>
  <cp:lastPrinted>2016-09-25T20:57:00Z</cp:lastPrinted>
  <dcterms:modified xsi:type="dcterms:W3CDTF">2017-03-27T18:49:23Z</dcterms:modified>
  <dc:title>xxx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